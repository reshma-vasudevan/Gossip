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D05E0" w14:textId="68F46549" w:rsidR="001C09C1" w:rsidRDefault="001C09C1">
      <w:pPr>
        <w:pStyle w:val="Date"/>
      </w:pPr>
    </w:p>
    <w:p w14:paraId="37B72549" w14:textId="6251B705" w:rsidR="001C09C1" w:rsidRPr="0021095D" w:rsidRDefault="009927AD">
      <w:pPr>
        <w:pStyle w:val="Title"/>
        <w:rPr>
          <w:sz w:val="28"/>
          <w:szCs w:val="28"/>
        </w:rPr>
      </w:pPr>
      <w:r w:rsidRPr="0021095D">
        <w:rPr>
          <w:sz w:val="28"/>
          <w:szCs w:val="28"/>
        </w:rPr>
        <w:t>Initial report</w:t>
      </w:r>
    </w:p>
    <w:p w14:paraId="0C05DC85" w14:textId="5A516984" w:rsidR="001C09C1" w:rsidRDefault="001C09C1"/>
    <w:p w14:paraId="57E982A0" w14:textId="16FE8CDD" w:rsidR="001C09C1" w:rsidRPr="00342AEE" w:rsidRDefault="003E4676" w:rsidP="003E4676">
      <w:pPr>
        <w:pStyle w:val="Heading2"/>
        <w:rPr>
          <w:sz w:val="24"/>
          <w:szCs w:val="28"/>
        </w:rPr>
      </w:pPr>
      <w:r w:rsidRPr="00342AEE">
        <w:rPr>
          <w:sz w:val="24"/>
          <w:szCs w:val="28"/>
        </w:rPr>
        <w:t>Team Info</w:t>
      </w:r>
    </w:p>
    <w:p w14:paraId="5C5D1E8D" w14:textId="42A4B783" w:rsidR="001C09C1" w:rsidRPr="00342AEE" w:rsidRDefault="009927AD" w:rsidP="009927AD">
      <w:pPr>
        <w:pStyle w:val="Heading3"/>
        <w:rPr>
          <w:sz w:val="24"/>
          <w:szCs w:val="28"/>
        </w:rPr>
      </w:pPr>
      <w:r w:rsidRPr="00342AEE">
        <w:rPr>
          <w:sz w:val="24"/>
          <w:szCs w:val="28"/>
        </w:rPr>
        <w:t xml:space="preserve">Team </w:t>
      </w:r>
      <w:r w:rsidR="0021095D" w:rsidRPr="00342AEE">
        <w:rPr>
          <w:sz w:val="24"/>
          <w:szCs w:val="28"/>
        </w:rPr>
        <w:t>Name:</w:t>
      </w:r>
      <w:r w:rsidRPr="00342AEE">
        <w:rPr>
          <w:sz w:val="24"/>
          <w:szCs w:val="28"/>
        </w:rPr>
        <w:t xml:space="preserve"> Gossip - 7</w:t>
      </w:r>
    </w:p>
    <w:p w14:paraId="624A0B7D" w14:textId="1C42D76D" w:rsidR="009927AD" w:rsidRPr="00342AEE" w:rsidRDefault="009927AD" w:rsidP="009927AD">
      <w:pPr>
        <w:pStyle w:val="Heading3"/>
        <w:rPr>
          <w:sz w:val="24"/>
          <w:szCs w:val="28"/>
        </w:rPr>
      </w:pPr>
      <w:r w:rsidRPr="00342AEE">
        <w:rPr>
          <w:sz w:val="24"/>
          <w:szCs w:val="28"/>
        </w:rPr>
        <w:t xml:space="preserve">Team </w:t>
      </w:r>
      <w:r w:rsidR="0021095D" w:rsidRPr="00342AEE">
        <w:rPr>
          <w:sz w:val="24"/>
          <w:szCs w:val="28"/>
        </w:rPr>
        <w:t>Members:</w:t>
      </w:r>
      <w:r w:rsidRPr="00342AEE">
        <w:rPr>
          <w:sz w:val="24"/>
          <w:szCs w:val="28"/>
        </w:rPr>
        <w:t xml:space="preserve"> Nicolas </w:t>
      </w:r>
      <w:proofErr w:type="spellStart"/>
      <w:r w:rsidRPr="00342AEE">
        <w:rPr>
          <w:sz w:val="24"/>
          <w:szCs w:val="28"/>
        </w:rPr>
        <w:t>Petross</w:t>
      </w:r>
      <w:proofErr w:type="spellEnd"/>
      <w:r w:rsidRPr="00342AEE">
        <w:rPr>
          <w:sz w:val="24"/>
          <w:szCs w:val="28"/>
        </w:rPr>
        <w:t>, Reshma Vasudevan</w:t>
      </w:r>
    </w:p>
    <w:p w14:paraId="69BD9582" w14:textId="15282D33" w:rsidR="009927AD" w:rsidRPr="00342AEE" w:rsidRDefault="0021095D" w:rsidP="009927AD">
      <w:pPr>
        <w:pStyle w:val="Heading3"/>
        <w:rPr>
          <w:sz w:val="24"/>
          <w:szCs w:val="28"/>
        </w:rPr>
      </w:pPr>
      <w:r w:rsidRPr="00342AEE">
        <w:rPr>
          <w:sz w:val="24"/>
          <w:szCs w:val="28"/>
        </w:rPr>
        <w:t>Module:</w:t>
      </w:r>
      <w:r w:rsidR="009927AD" w:rsidRPr="00342AEE">
        <w:rPr>
          <w:sz w:val="24"/>
          <w:szCs w:val="28"/>
        </w:rPr>
        <w:t xml:space="preserve"> Gossip</w:t>
      </w:r>
    </w:p>
    <w:p w14:paraId="5A786650" w14:textId="2FA49C12" w:rsidR="009927AD" w:rsidRPr="00342AEE" w:rsidRDefault="0021095D" w:rsidP="009927AD">
      <w:pPr>
        <w:pStyle w:val="Heading3"/>
        <w:rPr>
          <w:sz w:val="24"/>
          <w:szCs w:val="28"/>
        </w:rPr>
      </w:pPr>
      <w:r w:rsidRPr="00342AEE">
        <w:rPr>
          <w:sz w:val="24"/>
          <w:szCs w:val="28"/>
        </w:rPr>
        <w:t>Implementation:</w:t>
      </w:r>
      <w:r w:rsidR="009927AD" w:rsidRPr="00342AEE">
        <w:rPr>
          <w:sz w:val="24"/>
          <w:szCs w:val="28"/>
        </w:rPr>
        <w:t xml:space="preserve"> </w:t>
      </w:r>
      <w:r w:rsidR="00563E7F" w:rsidRPr="00342AEE">
        <w:rPr>
          <w:sz w:val="24"/>
          <w:szCs w:val="28"/>
        </w:rPr>
        <w:t>Push and Pull gossip type</w:t>
      </w:r>
    </w:p>
    <w:p w14:paraId="63748B90" w14:textId="470085FA" w:rsidR="009927AD" w:rsidRPr="00342AEE" w:rsidRDefault="009927AD" w:rsidP="009927AD">
      <w:pPr>
        <w:pStyle w:val="Heading2"/>
        <w:rPr>
          <w:sz w:val="24"/>
          <w:szCs w:val="28"/>
        </w:rPr>
      </w:pPr>
      <w:r w:rsidRPr="00342AEE">
        <w:rPr>
          <w:sz w:val="24"/>
          <w:szCs w:val="28"/>
        </w:rPr>
        <w:t>Programming Info</w:t>
      </w:r>
    </w:p>
    <w:p w14:paraId="7A20B390" w14:textId="307725ED" w:rsidR="009927AD" w:rsidRPr="00342AEE" w:rsidRDefault="009927AD" w:rsidP="009927AD">
      <w:pPr>
        <w:pStyle w:val="Heading3"/>
        <w:rPr>
          <w:sz w:val="24"/>
          <w:szCs w:val="28"/>
        </w:rPr>
      </w:pPr>
      <w:r w:rsidRPr="00342AEE">
        <w:rPr>
          <w:sz w:val="24"/>
          <w:szCs w:val="28"/>
        </w:rPr>
        <w:t xml:space="preserve">Programming </w:t>
      </w:r>
      <w:r w:rsidR="0021095D" w:rsidRPr="00342AEE">
        <w:rPr>
          <w:sz w:val="24"/>
          <w:szCs w:val="28"/>
        </w:rPr>
        <w:t>language:</w:t>
      </w:r>
      <w:r w:rsidRPr="00342AEE">
        <w:rPr>
          <w:sz w:val="24"/>
          <w:szCs w:val="28"/>
        </w:rPr>
        <w:t xml:space="preserve"> Python</w:t>
      </w:r>
    </w:p>
    <w:p w14:paraId="016EA8DF" w14:textId="2592D25B" w:rsidR="009927AD" w:rsidRPr="00342AEE" w:rsidRDefault="009927AD" w:rsidP="009927AD">
      <w:pPr>
        <w:pStyle w:val="Heading3"/>
        <w:rPr>
          <w:sz w:val="24"/>
          <w:szCs w:val="28"/>
        </w:rPr>
      </w:pPr>
      <w:r w:rsidRPr="00342AEE">
        <w:rPr>
          <w:sz w:val="24"/>
          <w:szCs w:val="28"/>
        </w:rPr>
        <w:t xml:space="preserve">Operating </w:t>
      </w:r>
      <w:r w:rsidR="0021095D" w:rsidRPr="00342AEE">
        <w:rPr>
          <w:sz w:val="24"/>
          <w:szCs w:val="28"/>
        </w:rPr>
        <w:t>System:</w:t>
      </w:r>
      <w:r w:rsidRPr="00342AEE">
        <w:rPr>
          <w:sz w:val="24"/>
          <w:szCs w:val="28"/>
        </w:rPr>
        <w:t xml:space="preserve"> Linux/ MacOS</w:t>
      </w:r>
    </w:p>
    <w:p w14:paraId="31C2AEC5" w14:textId="3E3A465F" w:rsidR="009927AD" w:rsidRPr="00342AEE" w:rsidRDefault="009927AD" w:rsidP="009927AD">
      <w:pPr>
        <w:pStyle w:val="Heading2"/>
        <w:rPr>
          <w:sz w:val="24"/>
          <w:szCs w:val="28"/>
        </w:rPr>
      </w:pPr>
      <w:r w:rsidRPr="00342AEE">
        <w:rPr>
          <w:sz w:val="24"/>
          <w:szCs w:val="28"/>
        </w:rPr>
        <w:t xml:space="preserve">Build </w:t>
      </w:r>
      <w:r w:rsidR="0021095D" w:rsidRPr="00342AEE">
        <w:rPr>
          <w:sz w:val="24"/>
          <w:szCs w:val="28"/>
        </w:rPr>
        <w:t>System:</w:t>
      </w:r>
      <w:r w:rsidRPr="00342AEE">
        <w:rPr>
          <w:sz w:val="24"/>
          <w:szCs w:val="28"/>
        </w:rPr>
        <w:t xml:space="preserve"> </w:t>
      </w:r>
    </w:p>
    <w:p w14:paraId="31B8CAA9" w14:textId="24AE575C" w:rsidR="009927AD" w:rsidRPr="00342AEE" w:rsidRDefault="009927AD" w:rsidP="009927AD">
      <w:pPr>
        <w:pStyle w:val="Heading2"/>
        <w:rPr>
          <w:sz w:val="24"/>
          <w:szCs w:val="28"/>
        </w:rPr>
      </w:pPr>
      <w:r w:rsidRPr="00342AEE">
        <w:rPr>
          <w:sz w:val="24"/>
          <w:szCs w:val="28"/>
        </w:rPr>
        <w:t>Quality Check</w:t>
      </w:r>
    </w:p>
    <w:p w14:paraId="4F5A1B45" w14:textId="4B4F3B3A" w:rsidR="009927AD" w:rsidRPr="00342AEE" w:rsidRDefault="0021095D" w:rsidP="009927AD">
      <w:pPr>
        <w:pStyle w:val="Heading3"/>
        <w:rPr>
          <w:sz w:val="24"/>
          <w:szCs w:val="28"/>
        </w:rPr>
      </w:pPr>
      <w:r w:rsidRPr="00342AEE">
        <w:rPr>
          <w:sz w:val="24"/>
          <w:szCs w:val="28"/>
        </w:rPr>
        <w:t>Testcases:</w:t>
      </w:r>
      <w:r w:rsidR="006F2FCB" w:rsidRPr="00342AEE">
        <w:rPr>
          <w:sz w:val="24"/>
          <w:szCs w:val="28"/>
        </w:rPr>
        <w:t xml:space="preserve"> </w:t>
      </w:r>
      <w:proofErr w:type="spellStart"/>
      <w:r w:rsidR="006F2FCB" w:rsidRPr="00342AEE">
        <w:rPr>
          <w:sz w:val="24"/>
          <w:szCs w:val="28"/>
        </w:rPr>
        <w:t>UnitTest</w:t>
      </w:r>
      <w:proofErr w:type="spellEnd"/>
    </w:p>
    <w:p w14:paraId="399FF69D" w14:textId="0CF8663F" w:rsidR="00801E82" w:rsidRPr="00342AEE" w:rsidRDefault="00801E82" w:rsidP="009927AD">
      <w:pPr>
        <w:pStyle w:val="Heading3"/>
        <w:rPr>
          <w:sz w:val="24"/>
          <w:szCs w:val="28"/>
        </w:rPr>
      </w:pPr>
      <w:r w:rsidRPr="00342AEE">
        <w:rPr>
          <w:sz w:val="24"/>
          <w:szCs w:val="28"/>
        </w:rPr>
        <w:t xml:space="preserve">Quality Control: </w:t>
      </w:r>
    </w:p>
    <w:p w14:paraId="7752F514" w14:textId="3B76B473" w:rsidR="006F2FCB" w:rsidRPr="00342AEE" w:rsidRDefault="006F2FCB" w:rsidP="006F2FCB">
      <w:pPr>
        <w:pStyle w:val="Heading2"/>
        <w:rPr>
          <w:sz w:val="24"/>
          <w:szCs w:val="28"/>
        </w:rPr>
      </w:pPr>
      <w:r w:rsidRPr="00342AEE">
        <w:rPr>
          <w:sz w:val="24"/>
          <w:szCs w:val="28"/>
        </w:rPr>
        <w:t>Libraries</w:t>
      </w:r>
    </w:p>
    <w:p w14:paraId="53F57246" w14:textId="706A7879" w:rsidR="006F2FCB" w:rsidRPr="00342AEE" w:rsidRDefault="006F2FCB" w:rsidP="006F2FCB">
      <w:pPr>
        <w:pStyle w:val="Heading2"/>
        <w:rPr>
          <w:sz w:val="24"/>
          <w:szCs w:val="28"/>
        </w:rPr>
      </w:pPr>
      <w:r w:rsidRPr="00342AEE">
        <w:rPr>
          <w:sz w:val="24"/>
          <w:szCs w:val="28"/>
        </w:rPr>
        <w:t>License</w:t>
      </w:r>
    </w:p>
    <w:p w14:paraId="3F9CAA20" w14:textId="442DF5AA" w:rsidR="006F2FCB" w:rsidRPr="00342AEE" w:rsidRDefault="006F2FCB" w:rsidP="006F2FCB">
      <w:pPr>
        <w:pStyle w:val="Heading2"/>
        <w:rPr>
          <w:sz w:val="24"/>
          <w:szCs w:val="28"/>
        </w:rPr>
      </w:pPr>
      <w:r w:rsidRPr="00342AEE">
        <w:rPr>
          <w:sz w:val="24"/>
          <w:szCs w:val="28"/>
        </w:rPr>
        <w:t>Previous Programming Experience</w:t>
      </w:r>
    </w:p>
    <w:p w14:paraId="32365F03" w14:textId="78FD3668" w:rsidR="006F2FCB" w:rsidRPr="00342AEE" w:rsidRDefault="0021095D" w:rsidP="006F2FCB">
      <w:pPr>
        <w:pStyle w:val="Heading3"/>
        <w:rPr>
          <w:sz w:val="24"/>
          <w:szCs w:val="28"/>
        </w:rPr>
      </w:pPr>
      <w:r w:rsidRPr="00342AEE">
        <w:rPr>
          <w:sz w:val="24"/>
          <w:szCs w:val="28"/>
        </w:rPr>
        <w:t>Nicolas:</w:t>
      </w:r>
      <w:r w:rsidR="006F2FCB" w:rsidRPr="00342AEE">
        <w:rPr>
          <w:sz w:val="24"/>
          <w:szCs w:val="28"/>
        </w:rPr>
        <w:t xml:space="preserve"> </w:t>
      </w:r>
    </w:p>
    <w:p w14:paraId="2A5917C3" w14:textId="395E25CE" w:rsidR="006F2FCB" w:rsidRPr="00342AEE" w:rsidRDefault="0021095D" w:rsidP="006F2FCB">
      <w:pPr>
        <w:pStyle w:val="Heading3"/>
        <w:rPr>
          <w:sz w:val="24"/>
          <w:szCs w:val="28"/>
        </w:rPr>
      </w:pPr>
      <w:r w:rsidRPr="00342AEE">
        <w:rPr>
          <w:sz w:val="24"/>
          <w:szCs w:val="28"/>
        </w:rPr>
        <w:t>Reshma:</w:t>
      </w:r>
      <w:r w:rsidR="006F2FCB" w:rsidRPr="00342AEE">
        <w:rPr>
          <w:sz w:val="24"/>
          <w:szCs w:val="28"/>
        </w:rPr>
        <w:t xml:space="preserve"> Moderate experience with Python for Machine Learning, some experience with basic </w:t>
      </w:r>
      <w:r w:rsidR="00563E7F" w:rsidRPr="00342AEE">
        <w:rPr>
          <w:sz w:val="24"/>
          <w:szCs w:val="28"/>
        </w:rPr>
        <w:t>n</w:t>
      </w:r>
      <w:r w:rsidR="006F2FCB" w:rsidRPr="00342AEE">
        <w:rPr>
          <w:sz w:val="24"/>
          <w:szCs w:val="28"/>
        </w:rPr>
        <w:t xml:space="preserve">etwork </w:t>
      </w:r>
      <w:r w:rsidR="00563E7F" w:rsidRPr="00342AEE">
        <w:rPr>
          <w:sz w:val="24"/>
          <w:szCs w:val="28"/>
        </w:rPr>
        <w:t>programming</w:t>
      </w:r>
      <w:r w:rsidR="006F2FCB" w:rsidRPr="00342AEE">
        <w:rPr>
          <w:sz w:val="24"/>
          <w:szCs w:val="28"/>
        </w:rPr>
        <w:t xml:space="preserve"> from course Network Security exercises</w:t>
      </w:r>
    </w:p>
    <w:p w14:paraId="7DFAEB24" w14:textId="0F047A2D" w:rsidR="006F2FCB" w:rsidRPr="00342AEE" w:rsidRDefault="006F2FCB" w:rsidP="006F2FCB">
      <w:pPr>
        <w:pStyle w:val="Heading2"/>
        <w:rPr>
          <w:sz w:val="24"/>
          <w:szCs w:val="28"/>
        </w:rPr>
      </w:pPr>
      <w:r w:rsidRPr="00342AEE">
        <w:rPr>
          <w:sz w:val="24"/>
          <w:szCs w:val="28"/>
        </w:rPr>
        <w:t>Planned workload distribution</w:t>
      </w:r>
    </w:p>
    <w:p w14:paraId="39CFCBC4" w14:textId="42BCBED5" w:rsidR="006F2FCB" w:rsidRPr="00342AEE" w:rsidRDefault="0021095D" w:rsidP="006F2FCB">
      <w:pPr>
        <w:pStyle w:val="Heading3"/>
        <w:rPr>
          <w:sz w:val="24"/>
          <w:szCs w:val="28"/>
        </w:rPr>
      </w:pPr>
      <w:r w:rsidRPr="00342AEE">
        <w:rPr>
          <w:sz w:val="24"/>
          <w:szCs w:val="28"/>
        </w:rPr>
        <w:t>Nicolas:</w:t>
      </w:r>
      <w:r w:rsidR="006F2FCB" w:rsidRPr="00342AEE">
        <w:rPr>
          <w:sz w:val="24"/>
          <w:szCs w:val="28"/>
        </w:rPr>
        <w:t xml:space="preserve"> </w:t>
      </w:r>
    </w:p>
    <w:p w14:paraId="296ABC17" w14:textId="29367E54" w:rsidR="006F2FCB" w:rsidRPr="00342AEE" w:rsidRDefault="006F2FCB" w:rsidP="006F2FCB">
      <w:pPr>
        <w:pStyle w:val="Heading3"/>
        <w:rPr>
          <w:sz w:val="24"/>
          <w:szCs w:val="28"/>
        </w:rPr>
      </w:pPr>
      <w:r w:rsidRPr="00342AEE">
        <w:rPr>
          <w:sz w:val="24"/>
          <w:szCs w:val="28"/>
        </w:rPr>
        <w:t xml:space="preserve">Reshma: </w:t>
      </w:r>
    </w:p>
    <w:p w14:paraId="0C2A5D08" w14:textId="0E7EE250" w:rsidR="001C09C1" w:rsidRDefault="001C09C1" w:rsidP="003E4676"/>
    <w:sectPr w:rsidR="001C09C1">
      <w:footerReference w:type="default" r:id="rId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77428" w14:textId="77777777" w:rsidR="00476252" w:rsidRDefault="00476252">
      <w:pPr>
        <w:spacing w:after="0" w:line="240" w:lineRule="auto"/>
      </w:pPr>
      <w:r>
        <w:separator/>
      </w:r>
    </w:p>
    <w:p w14:paraId="1FD016E6" w14:textId="77777777" w:rsidR="00476252" w:rsidRDefault="00476252"/>
  </w:endnote>
  <w:endnote w:type="continuationSeparator" w:id="0">
    <w:p w14:paraId="00B623A2" w14:textId="77777777" w:rsidR="00476252" w:rsidRDefault="00476252">
      <w:pPr>
        <w:spacing w:after="0" w:line="240" w:lineRule="auto"/>
      </w:pPr>
      <w:r>
        <w:continuationSeparator/>
      </w:r>
    </w:p>
    <w:p w14:paraId="6681B320" w14:textId="77777777" w:rsidR="00476252" w:rsidRDefault="004762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20936" w14:textId="77777777" w:rsidR="001C09C1" w:rsidRDefault="008C237E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EE73C" w14:textId="77777777" w:rsidR="00476252" w:rsidRDefault="00476252">
      <w:pPr>
        <w:spacing w:after="0" w:line="240" w:lineRule="auto"/>
      </w:pPr>
      <w:r>
        <w:separator/>
      </w:r>
    </w:p>
    <w:p w14:paraId="3C49AC88" w14:textId="77777777" w:rsidR="00476252" w:rsidRDefault="00476252"/>
  </w:footnote>
  <w:footnote w:type="continuationSeparator" w:id="0">
    <w:p w14:paraId="73E9B01B" w14:textId="77777777" w:rsidR="00476252" w:rsidRDefault="00476252">
      <w:pPr>
        <w:spacing w:after="0" w:line="240" w:lineRule="auto"/>
      </w:pPr>
      <w:r>
        <w:continuationSeparator/>
      </w:r>
    </w:p>
    <w:p w14:paraId="6715F51E" w14:textId="77777777" w:rsidR="00476252" w:rsidRDefault="0047625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FD58A7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48585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AD"/>
    <w:rsid w:val="000D54C7"/>
    <w:rsid w:val="001C09C1"/>
    <w:rsid w:val="0021095D"/>
    <w:rsid w:val="00342AEE"/>
    <w:rsid w:val="003E4676"/>
    <w:rsid w:val="00476252"/>
    <w:rsid w:val="00563E7F"/>
    <w:rsid w:val="006F2FCB"/>
    <w:rsid w:val="00801E82"/>
    <w:rsid w:val="008059D7"/>
    <w:rsid w:val="008C237E"/>
    <w:rsid w:val="009927AD"/>
    <w:rsid w:val="00DC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DD15"/>
  <w15:chartTrackingRefBased/>
  <w15:docId w15:val="{079331F9-DE1B-A64F-9E4A-35D9152B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shmavasudevan/Library/Containers/com.microsoft.Word/Data/Library/Application%20Support/Microsoft/Office/16.0/DTS/en-GB%7bEE8CCEFE-0452-8D44-8486-86A9A2D9E2C4%7d/%7b46AE0126-24D0-004E-A031-7740E5C6B697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{46AE0126-24D0-004E-A031-7740E5C6B697}tf10002082.dotx</Template>
  <TotalTime>19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2022-05-23T10:40:00Z</dcterms:created>
  <dcterms:modified xsi:type="dcterms:W3CDTF">2022-05-24T09:56:00Z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